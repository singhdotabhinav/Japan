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margin" w:tblpY="150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C941B6" w14:paraId="4584B3E1" w14:textId="77777777" w:rsidTr="002401D0">
        <w:trPr>
          <w:trHeight w:val="3881"/>
        </w:trPr>
        <w:tc>
          <w:tcPr>
            <w:tcW w:w="3600" w:type="dxa"/>
            <w:vAlign w:val="bottom"/>
          </w:tcPr>
          <w:p w14:paraId="6F5F5697" w14:textId="0AB60438" w:rsidR="00C941B6" w:rsidRDefault="00C941B6" w:rsidP="002401D0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2471DC" wp14:editId="4593A04C">
                      <wp:simplePos x="0" y="0"/>
                      <wp:positionH relativeFrom="column">
                        <wp:posOffset>-101600</wp:posOffset>
                      </wp:positionH>
                      <wp:positionV relativeFrom="paragraph">
                        <wp:posOffset>652780</wp:posOffset>
                      </wp:positionV>
                      <wp:extent cx="2276475" cy="2695575"/>
                      <wp:effectExtent l="0" t="0" r="28575" b="28575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6475" cy="2695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098704" w14:textId="0774E4BF" w:rsidR="00C941B6" w:rsidRDefault="00C941B6" w:rsidP="00852E63">
                                  <w:pPr>
                                    <w:jc w:val="center"/>
                                  </w:pPr>
                                  <w:r w:rsidRPr="00852E63"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1A2682F" wp14:editId="4B67625D">
                                        <wp:extent cx="2080895" cy="2080895"/>
                                        <wp:effectExtent l="0" t="0" r="0" b="0"/>
                                        <wp:docPr id="6" name="Picture 6" descr="Blank Profile Picture Mystery Man - Free vector graphic on Pixabay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Blank Profile Picture Mystery Man - Free vector graphic on Pixabay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80895" cy="20808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2471DC" id="正方形/長方形 1" o:spid="_x0000_s1026" style="position:absolute;left:0;text-align:left;margin-left:-8pt;margin-top:51.4pt;width:179.25pt;height:2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" fillcolor="#94b6d2 [3204]" strokecolor="#345c7d [1604]" strokeweight="1pt">
                      <v:textbox>
                        <w:txbxContent>
                          <w:p w14:paraId="73098704" w14:textId="0774E4BF" w:rsidR="00C941B6" w:rsidRDefault="00C941B6" w:rsidP="00852E63">
                            <w:pPr>
                              <w:jc w:val="center"/>
                            </w:pPr>
                            <w:r w:rsidRPr="00852E63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2682F" wp14:editId="4B67625D">
                                  <wp:extent cx="2080895" cy="2080895"/>
                                  <wp:effectExtent l="0" t="0" r="0" b="0"/>
                                  <wp:docPr id="6" name="Picture 6" descr="Blank Profile Picture Mystery Man - Free vector graphic on Pixaba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lank Profile Picture Mystery Man - Free vector graphic on Pixaba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0895" cy="2080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14:paraId="3789D16C" w14:textId="77777777" w:rsidR="00C941B6" w:rsidRDefault="00C941B6" w:rsidP="002401D0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EA3979A" w14:textId="4D77410F" w:rsidR="00C941B6" w:rsidRPr="00CC6F8A" w:rsidRDefault="006B2BAF" w:rsidP="002401D0">
            <w:pPr>
              <w:pStyle w:val="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4"/>
                <w:szCs w:val="24"/>
              </w:rPr>
            </w:pPr>
            <w:r w:rsidRPr="00CC6F8A">
              <w:rPr>
                <w:rFonts w:hint="eastAsia"/>
                <w:sz w:val="24"/>
                <w:szCs w:val="24"/>
              </w:rPr>
              <w:t xml:space="preserve">JAPAN Career </w:t>
            </w:r>
            <w:r w:rsidR="00C941B6" w:rsidRPr="00CC6F8A">
              <w:rPr>
                <w:sz w:val="24"/>
                <w:szCs w:val="24"/>
              </w:rPr>
              <w:t>Objective</w:t>
            </w:r>
            <w:r w:rsidR="00E923DF" w:rsidRPr="00CC6F8A">
              <w:rPr>
                <w:sz w:val="24"/>
                <w:szCs w:val="24"/>
              </w:rPr>
              <w:t xml:space="preserve"> / Why “</w:t>
            </w:r>
            <w:r w:rsidR="00585429">
              <w:rPr>
                <w:sz w:val="24"/>
                <w:szCs w:val="24"/>
              </w:rPr>
              <w:t>R works</w:t>
            </w:r>
            <w:r w:rsidR="00E923DF" w:rsidRPr="00CC6F8A">
              <w:rPr>
                <w:sz w:val="24"/>
                <w:szCs w:val="24"/>
              </w:rPr>
              <w:t>?”</w:t>
            </w:r>
          </w:p>
          <w:p w14:paraId="1E82C875" w14:textId="4BC957BD" w:rsidR="00C941B6" w:rsidRPr="00CC6F8A" w:rsidRDefault="00C941B6" w:rsidP="002401D0">
            <w:pPr>
              <w:rPr>
                <w:sz w:val="21"/>
                <w:szCs w:val="21"/>
              </w:rPr>
            </w:pPr>
            <w:r w:rsidRPr="00CC6F8A">
              <w:rPr>
                <w:rStyle w:val="af1"/>
                <w:rFonts w:cs="Arial"/>
                <w:color w:val="000000"/>
                <w:sz w:val="21"/>
                <w:szCs w:val="21"/>
              </w:rPr>
              <w:t>Lorem Ipsum</w:t>
            </w:r>
            <w:r w:rsidRPr="00CC6F8A">
              <w:rPr>
                <w:sz w:val="21"/>
                <w:szCs w:val="21"/>
              </w:rPr>
              <w:t> is simply dummy text of the printing and typesetting industry. Lorem Ipsum has been the industry's standard dummy text ever since the 1500s, when an unknown printer took a galley of type and scrambled it to make a type specimen book.</w:t>
            </w:r>
            <w:r w:rsidR="008E757B" w:rsidRPr="00CC6F8A">
              <w:rPr>
                <w:sz w:val="21"/>
                <w:szCs w:val="21"/>
              </w:rPr>
              <w:t xml:space="preserve"> when an unknown printer took a galley of type and scrambled it to make a type specimen book. when an unknown printer took a galley of type and scrambled it to make a type specimen book.</w:t>
            </w:r>
          </w:p>
          <w:sdt>
            <w:sdtPr>
              <w:rPr>
                <w:sz w:val="28"/>
                <w:szCs w:val="28"/>
              </w:rPr>
              <w:id w:val="-952857898"/>
              <w:placeholder>
                <w:docPart w:val="008E029CAA49411DA5AA94D2B501AAFA"/>
              </w:placeholder>
              <w:temporary/>
              <w:showingPlcHdr/>
              <w15:appearance w15:val="hidden"/>
            </w:sdtPr>
            <w:sdtEndPr/>
            <w:sdtContent>
              <w:p w14:paraId="1A50E0E9" w14:textId="77777777" w:rsidR="00C941B6" w:rsidRDefault="00C941B6" w:rsidP="002401D0">
                <w:pPr>
                  <w:pStyle w:val="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sz w:val="28"/>
                    <w:szCs w:val="28"/>
                  </w:rPr>
                </w:pPr>
                <w:r w:rsidRPr="00CC6F8A">
                  <w:rPr>
                    <w:sz w:val="24"/>
                    <w:szCs w:val="24"/>
                  </w:rPr>
                  <w:t>EDUCATION</w:t>
                </w:r>
              </w:p>
            </w:sdtContent>
          </w:sdt>
          <w:p w14:paraId="2BD10B29" w14:textId="77777777" w:rsidR="00C941B6" w:rsidRPr="00CC6F8A" w:rsidRDefault="00C941B6" w:rsidP="002401D0">
            <w:pPr>
              <w:rPr>
                <w:sz w:val="21"/>
                <w:szCs w:val="21"/>
              </w:rPr>
            </w:pPr>
            <w:r w:rsidRPr="00CC6F8A">
              <w:rPr>
                <w:sz w:val="21"/>
                <w:szCs w:val="21"/>
              </w:rPr>
              <w:t xml:space="preserve">School Name : </w:t>
            </w:r>
          </w:p>
          <w:p w14:paraId="0DA5E66F" w14:textId="77777777" w:rsidR="00C941B6" w:rsidRPr="00CC6F8A" w:rsidRDefault="00C941B6" w:rsidP="002401D0">
            <w:pPr>
              <w:rPr>
                <w:sz w:val="21"/>
                <w:szCs w:val="21"/>
              </w:rPr>
            </w:pPr>
            <w:r w:rsidRPr="00CC6F8A">
              <w:rPr>
                <w:sz w:val="21"/>
                <w:szCs w:val="21"/>
              </w:rPr>
              <w:t xml:space="preserve">Department : </w:t>
            </w:r>
          </w:p>
          <w:p w14:paraId="5F589BDC" w14:textId="77777777" w:rsidR="00C941B6" w:rsidRPr="00CC6F8A" w:rsidRDefault="00C941B6" w:rsidP="008E757B">
            <w:pPr>
              <w:rPr>
                <w:sz w:val="21"/>
                <w:szCs w:val="21"/>
              </w:rPr>
            </w:pPr>
            <w:r w:rsidRPr="00CC6F8A">
              <w:rPr>
                <w:rFonts w:hint="eastAsia"/>
                <w:sz w:val="21"/>
                <w:szCs w:val="21"/>
              </w:rPr>
              <w:t>USN</w:t>
            </w:r>
            <w:r w:rsidRPr="00CC6F8A">
              <w:rPr>
                <w:sz w:val="21"/>
                <w:szCs w:val="21"/>
              </w:rPr>
              <w:t xml:space="preserve"> : </w:t>
            </w:r>
          </w:p>
          <w:p w14:paraId="0BE75A6D" w14:textId="65603EE1" w:rsidR="008E757B" w:rsidRPr="008E757B" w:rsidRDefault="008E757B" w:rsidP="008E757B">
            <w:pPr>
              <w:rPr>
                <w:sz w:val="24"/>
                <w:szCs w:val="24"/>
              </w:rPr>
            </w:pPr>
          </w:p>
        </w:tc>
      </w:tr>
      <w:tr w:rsidR="00C941B6" w14:paraId="5A0EFAE0" w14:textId="77777777" w:rsidTr="002401D0">
        <w:tc>
          <w:tcPr>
            <w:tcW w:w="3600" w:type="dxa"/>
          </w:tcPr>
          <w:p w14:paraId="35C196A8" w14:textId="77777777" w:rsidR="00C941B6" w:rsidRDefault="00C941B6" w:rsidP="002401D0">
            <w:pPr>
              <w:pStyle w:val="3"/>
              <w:rPr>
                <w:sz w:val="48"/>
              </w:rPr>
            </w:pPr>
          </w:p>
          <w:p w14:paraId="07A45FE1" w14:textId="2C877156" w:rsidR="00C941B6" w:rsidRPr="00CC6F8A" w:rsidRDefault="00C941B6" w:rsidP="00CC6F8A">
            <w:pPr>
              <w:pStyle w:val="3"/>
              <w:rPr>
                <w:sz w:val="48"/>
              </w:rPr>
            </w:pPr>
            <w:r w:rsidRPr="00972F44">
              <w:rPr>
                <w:sz w:val="48"/>
              </w:rPr>
              <w:t>NAME</w:t>
            </w:r>
            <w:r w:rsidR="00CC6F8A">
              <w:rPr>
                <w:sz w:val="48"/>
              </w:rPr>
              <w:t xml:space="preserve"> HERE</w:t>
            </w:r>
          </w:p>
          <w:p w14:paraId="1C166DDC" w14:textId="63CF5B0A" w:rsidR="00C941B6" w:rsidRPr="00852E63" w:rsidRDefault="00C941B6" w:rsidP="002401D0">
            <w:r>
              <w:rPr>
                <w:rFonts w:hint="eastAsia"/>
              </w:rPr>
              <w:t>A</w:t>
            </w:r>
            <w:r>
              <w:t>spiring Data Science Engineer</w:t>
            </w:r>
          </w:p>
          <w:p w14:paraId="3B7F5D0B" w14:textId="07415EB1" w:rsidR="00C941B6" w:rsidRPr="00E4381A" w:rsidRDefault="00C941B6" w:rsidP="002401D0">
            <w:pPr>
              <w:rPr>
                <w:rStyle w:val="a8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3BD10C343D5141FBA8A2D6935E5E5538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202152F4" w14:textId="77777777" w:rsidR="00C941B6" w:rsidRPr="00CB0055" w:rsidRDefault="00C941B6" w:rsidP="002401D0">
                <w:pPr>
                  <w:pStyle w:val="3"/>
                </w:pPr>
                <w:r w:rsidRPr="00CC6F8A">
                  <w:rPr>
                    <w:sz w:val="32"/>
                    <w:szCs w:val="48"/>
                  </w:rPr>
                  <w:t>Hobbies</w:t>
                </w:r>
              </w:p>
            </w:sdtContent>
          </w:sdt>
          <w:sdt>
            <w:sdtPr>
              <w:id w:val="1444813694"/>
              <w:placeholder>
                <w:docPart w:val="B34C2BB122CC4D6B8F89BD6013DFE072"/>
              </w:placeholder>
              <w:temporary/>
              <w:showingPlcHdr/>
              <w15:appearance w15:val="hidden"/>
            </w:sdtPr>
            <w:sdtEndPr/>
            <w:sdtContent>
              <w:p w14:paraId="65124541" w14:textId="77777777" w:rsidR="00C941B6" w:rsidRDefault="00C941B6" w:rsidP="002401D0">
                <w:r w:rsidRPr="004D3011">
                  <w:t>Hobby #1</w:t>
                </w:r>
              </w:p>
            </w:sdtContent>
          </w:sdt>
          <w:sdt>
            <w:sdtPr>
              <w:id w:val="127826779"/>
              <w:placeholder>
                <w:docPart w:val="8E94FD0FE853421894D342729FFE98A6"/>
              </w:placeholder>
              <w:temporary/>
              <w:showingPlcHdr/>
              <w15:appearance w15:val="hidden"/>
            </w:sdtPr>
            <w:sdtEndPr/>
            <w:sdtContent>
              <w:p w14:paraId="17FD6C35" w14:textId="5E3D86CD" w:rsidR="00C941B6" w:rsidRDefault="00C941B6" w:rsidP="002401D0">
                <w:r w:rsidRPr="004D3011">
                  <w:t>Hobby #2</w:t>
                </w:r>
              </w:p>
            </w:sdtContent>
          </w:sdt>
          <w:p w14:paraId="79693E83" w14:textId="50C3ABE6" w:rsidR="00C941B6" w:rsidRDefault="00C941B6" w:rsidP="002401D0"/>
          <w:p w14:paraId="74440F18" w14:textId="77777777" w:rsidR="00C941B6" w:rsidRPr="00B6527D" w:rsidRDefault="00C941B6" w:rsidP="002401D0">
            <w:pPr>
              <w:pStyle w:val="3"/>
              <w:rPr>
                <w:sz w:val="24"/>
              </w:rPr>
            </w:pPr>
            <w:r w:rsidRPr="00B6527D">
              <w:rPr>
                <w:sz w:val="24"/>
              </w:rPr>
              <w:t>Strong and Weak Points</w:t>
            </w:r>
          </w:p>
          <w:p w14:paraId="72040852" w14:textId="77777777" w:rsidR="00C941B6" w:rsidRPr="00C941B6" w:rsidRDefault="00C941B6" w:rsidP="002401D0">
            <w:pPr>
              <w:rPr>
                <w:b/>
                <w:bCs/>
              </w:rPr>
            </w:pPr>
            <w:r w:rsidRPr="00C941B6">
              <w:rPr>
                <w:b/>
                <w:bCs/>
              </w:rPr>
              <w:t>Strong :</w:t>
            </w:r>
          </w:p>
          <w:p w14:paraId="1FC034B1" w14:textId="77777777" w:rsidR="00C941B6" w:rsidRDefault="00C941B6" w:rsidP="002401D0"/>
          <w:p w14:paraId="2BB22A5E" w14:textId="77777777" w:rsidR="00C941B6" w:rsidRPr="00C941B6" w:rsidRDefault="00C941B6" w:rsidP="002401D0">
            <w:pPr>
              <w:rPr>
                <w:rFonts w:asciiTheme="majorHAnsi" w:eastAsiaTheme="majorEastAsia" w:hAnsiTheme="majorHAnsi" w:cstheme="majorBidi"/>
                <w:b/>
                <w:bCs/>
                <w:caps/>
                <w:color w:val="548AB7" w:themeColor="accent1" w:themeShade="BF"/>
                <w:sz w:val="48"/>
                <w:szCs w:val="48"/>
              </w:rPr>
            </w:pPr>
            <w:r w:rsidRPr="00C941B6">
              <w:rPr>
                <w:b/>
                <w:bCs/>
              </w:rPr>
              <w:t>Weak :</w:t>
            </w:r>
          </w:p>
          <w:p w14:paraId="7DA66A2C" w14:textId="77777777" w:rsidR="00C941B6" w:rsidRDefault="00C941B6" w:rsidP="002401D0"/>
          <w:p w14:paraId="08314F85" w14:textId="77777777" w:rsidR="00C941B6" w:rsidRDefault="00C941B6" w:rsidP="002401D0"/>
          <w:p w14:paraId="760CA50A" w14:textId="52FC522A" w:rsidR="00C941B6" w:rsidRPr="00CC6F8A" w:rsidRDefault="00C941B6" w:rsidP="002401D0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48"/>
              </w:rPr>
            </w:pPr>
            <w:r w:rsidRPr="00CC6F8A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48"/>
              </w:rPr>
              <w:t>life goal</w:t>
            </w:r>
          </w:p>
          <w:p w14:paraId="73E847F9" w14:textId="7AF6BAAD" w:rsidR="00C941B6" w:rsidRDefault="00C941B6" w:rsidP="002401D0"/>
          <w:p w14:paraId="14A9E507" w14:textId="6D79CD04" w:rsidR="00C941B6" w:rsidRPr="00CC6F8A" w:rsidRDefault="00C941B6" w:rsidP="002401D0">
            <w:pPr>
              <w:rPr>
                <w:sz w:val="21"/>
                <w:szCs w:val="21"/>
              </w:rPr>
            </w:pPr>
            <w:r w:rsidRPr="00CC6F8A">
              <w:rPr>
                <w:rFonts w:hint="eastAsia"/>
                <w:sz w:val="21"/>
                <w:szCs w:val="21"/>
              </w:rPr>
              <w:t>L</w:t>
            </w:r>
            <w:r w:rsidRPr="00CC6F8A">
              <w:rPr>
                <w:sz w:val="21"/>
                <w:szCs w:val="21"/>
              </w:rPr>
              <w:t>orem Ipsum is simply dummy text of the printing and typesetting industry. Lorem Ipsum has been the industry's standard dummy text ever since the 1500</w:t>
            </w:r>
            <w:r w:rsidR="008E757B" w:rsidRPr="00CC6F8A">
              <w:rPr>
                <w:sz w:val="21"/>
                <w:szCs w:val="21"/>
              </w:rPr>
              <w:t>. when an unknown printer took a galley of type and scrambled it to make a type specimen book.</w:t>
            </w:r>
          </w:p>
          <w:p w14:paraId="54607239" w14:textId="321DD29C" w:rsidR="00C941B6" w:rsidRPr="00C941B6" w:rsidRDefault="00C941B6" w:rsidP="002401D0"/>
        </w:tc>
        <w:tc>
          <w:tcPr>
            <w:tcW w:w="720" w:type="dxa"/>
          </w:tcPr>
          <w:p w14:paraId="130AD37F" w14:textId="77777777" w:rsidR="00C941B6" w:rsidRDefault="00C941B6" w:rsidP="002401D0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67C85BA" w14:textId="77777777" w:rsidR="00C941B6" w:rsidRPr="00CC6F8A" w:rsidRDefault="00C941B6" w:rsidP="002401D0">
            <w:pPr>
              <w:pStyle w:val="2"/>
              <w:rPr>
                <w:sz w:val="24"/>
                <w:szCs w:val="24"/>
              </w:rPr>
            </w:pPr>
            <w:r w:rsidRPr="00CC6F8A">
              <w:rPr>
                <w:sz w:val="24"/>
                <w:szCs w:val="24"/>
              </w:rPr>
              <w:t>PROJECT</w:t>
            </w:r>
          </w:p>
          <w:p w14:paraId="7222D67B" w14:textId="77777777" w:rsidR="00C941B6" w:rsidRPr="00972F44" w:rsidRDefault="00C941B6" w:rsidP="002401D0">
            <w:pPr>
              <w:pStyle w:val="4"/>
              <w:rPr>
                <w:sz w:val="24"/>
                <w:szCs w:val="28"/>
              </w:rPr>
            </w:pPr>
            <w:r w:rsidRPr="00972F44">
              <w:rPr>
                <w:sz w:val="24"/>
                <w:szCs w:val="28"/>
              </w:rPr>
              <w:t>CLASS PROJECT</w:t>
            </w:r>
          </w:p>
          <w:p w14:paraId="3D8B2971" w14:textId="77777777" w:rsidR="00C941B6" w:rsidRPr="00972F44" w:rsidRDefault="00C941B6" w:rsidP="002401D0">
            <w:pPr>
              <w:pStyle w:val="a6"/>
              <w:rPr>
                <w:sz w:val="24"/>
                <w:szCs w:val="28"/>
              </w:rPr>
            </w:pPr>
            <w:r w:rsidRPr="00972F44">
              <w:rPr>
                <w:sz w:val="24"/>
                <w:szCs w:val="28"/>
              </w:rPr>
              <w:t>Title:</w:t>
            </w:r>
            <w:r>
              <w:rPr>
                <w:sz w:val="24"/>
                <w:szCs w:val="28"/>
              </w:rPr>
              <w:t xml:space="preserve"> </w:t>
            </w:r>
          </w:p>
          <w:p w14:paraId="1EC1982A" w14:textId="77777777" w:rsidR="00C941B6" w:rsidRPr="00972F44" w:rsidRDefault="00C941B6" w:rsidP="002401D0">
            <w:pPr>
              <w:rPr>
                <w:sz w:val="24"/>
                <w:szCs w:val="28"/>
              </w:rPr>
            </w:pPr>
            <w:r w:rsidRPr="00972F44">
              <w:rPr>
                <w:sz w:val="24"/>
                <w:szCs w:val="28"/>
              </w:rPr>
              <w:t>Description:</w:t>
            </w:r>
            <w:r>
              <w:rPr>
                <w:sz w:val="24"/>
                <w:szCs w:val="28"/>
              </w:rPr>
              <w:t xml:space="preserve"> </w:t>
            </w:r>
          </w:p>
          <w:p w14:paraId="03F73B02" w14:textId="77777777" w:rsidR="00C941B6" w:rsidRPr="00972F44" w:rsidRDefault="00C941B6" w:rsidP="002401D0">
            <w:pPr>
              <w:rPr>
                <w:sz w:val="24"/>
                <w:szCs w:val="28"/>
              </w:rPr>
            </w:pPr>
            <w:r w:rsidRPr="00972F44">
              <w:rPr>
                <w:sz w:val="24"/>
                <w:szCs w:val="28"/>
              </w:rPr>
              <w:t>Team number:</w:t>
            </w:r>
            <w:r>
              <w:rPr>
                <w:sz w:val="24"/>
                <w:szCs w:val="28"/>
              </w:rPr>
              <w:t xml:space="preserve"> </w:t>
            </w:r>
          </w:p>
          <w:p w14:paraId="3E9F7499" w14:textId="77777777" w:rsidR="00C941B6" w:rsidRPr="00972F44" w:rsidRDefault="00C941B6" w:rsidP="002401D0">
            <w:pPr>
              <w:rPr>
                <w:sz w:val="24"/>
                <w:szCs w:val="28"/>
              </w:rPr>
            </w:pPr>
            <w:r w:rsidRPr="00972F44">
              <w:rPr>
                <w:sz w:val="24"/>
                <w:szCs w:val="28"/>
              </w:rPr>
              <w:t xml:space="preserve">Role: </w:t>
            </w:r>
          </w:p>
          <w:p w14:paraId="0648E641" w14:textId="77777777" w:rsidR="00C941B6" w:rsidRDefault="00C941B6" w:rsidP="002401D0">
            <w:pPr>
              <w:rPr>
                <w:sz w:val="24"/>
                <w:szCs w:val="28"/>
              </w:rPr>
            </w:pPr>
            <w:r w:rsidRPr="00436AC5">
              <w:rPr>
                <w:sz w:val="24"/>
                <w:szCs w:val="28"/>
              </w:rPr>
              <w:t>Significant Contribution or Achievement:</w:t>
            </w:r>
          </w:p>
          <w:p w14:paraId="35B608D5" w14:textId="06C70309" w:rsidR="00C941B6" w:rsidRDefault="00C941B6" w:rsidP="002401D0">
            <w:pPr>
              <w:rPr>
                <w:sz w:val="24"/>
                <w:szCs w:val="28"/>
              </w:rPr>
            </w:pPr>
            <w:r w:rsidRPr="000B3BEA">
              <w:rPr>
                <w:rStyle w:val="af1"/>
                <w:rFonts w:cs="Arial"/>
                <w:color w:val="000000"/>
                <w:sz w:val="20"/>
                <w:szCs w:val="20"/>
              </w:rPr>
              <w:t>Lorem Ipsum</w:t>
            </w:r>
            <w:r w:rsidRPr="000B3BEA">
              <w:t> is simply dummy text of the printing and typesetting industry. Lorem Ipsum has been the industry's standard dummy text ever since the 1500</w:t>
            </w:r>
            <w:r w:rsidR="008E757B">
              <w:rPr>
                <w:rFonts w:hint="eastAsia"/>
              </w:rPr>
              <w:t>.</w:t>
            </w:r>
            <w:r w:rsidR="008E757B" w:rsidRPr="000B3BEA">
              <w:t xml:space="preserve"> when an unknown printer took a galley of type and scrambled it to make a type specimen book.</w:t>
            </w:r>
          </w:p>
          <w:p w14:paraId="237D9638" w14:textId="77777777" w:rsidR="00C941B6" w:rsidRPr="00972F44" w:rsidRDefault="00C941B6" w:rsidP="002401D0">
            <w:pPr>
              <w:rPr>
                <w:sz w:val="24"/>
                <w:szCs w:val="28"/>
              </w:rPr>
            </w:pPr>
          </w:p>
          <w:p w14:paraId="23F896B8" w14:textId="77777777" w:rsidR="00C941B6" w:rsidRPr="00972F44" w:rsidRDefault="00C941B6" w:rsidP="002401D0">
            <w:pPr>
              <w:pStyle w:val="4"/>
              <w:rPr>
                <w:sz w:val="24"/>
                <w:szCs w:val="28"/>
              </w:rPr>
            </w:pPr>
            <w:r w:rsidRPr="00972F44">
              <w:rPr>
                <w:sz w:val="24"/>
                <w:szCs w:val="28"/>
              </w:rPr>
              <w:t>SELF PROJECT</w:t>
            </w:r>
          </w:p>
          <w:p w14:paraId="12BAE969" w14:textId="77777777" w:rsidR="00C941B6" w:rsidRPr="00CC6F8A" w:rsidRDefault="00C941B6" w:rsidP="002401D0">
            <w:pPr>
              <w:pStyle w:val="a6"/>
              <w:rPr>
                <w:sz w:val="21"/>
                <w:szCs w:val="21"/>
              </w:rPr>
            </w:pPr>
            <w:r w:rsidRPr="00CC6F8A">
              <w:rPr>
                <w:sz w:val="21"/>
                <w:szCs w:val="21"/>
              </w:rPr>
              <w:t>Title:</w:t>
            </w:r>
          </w:p>
          <w:p w14:paraId="27992F72" w14:textId="77777777" w:rsidR="00C941B6" w:rsidRPr="00CC6F8A" w:rsidRDefault="00C941B6" w:rsidP="002401D0">
            <w:pPr>
              <w:rPr>
                <w:sz w:val="21"/>
                <w:szCs w:val="21"/>
              </w:rPr>
            </w:pPr>
            <w:r w:rsidRPr="00CC6F8A">
              <w:rPr>
                <w:sz w:val="21"/>
                <w:szCs w:val="21"/>
              </w:rPr>
              <w:t>Description:</w:t>
            </w:r>
          </w:p>
          <w:p w14:paraId="3ABDFB23" w14:textId="77777777" w:rsidR="00C941B6" w:rsidRPr="00CC6F8A" w:rsidRDefault="00C941B6" w:rsidP="002401D0">
            <w:pPr>
              <w:rPr>
                <w:sz w:val="21"/>
                <w:szCs w:val="21"/>
              </w:rPr>
            </w:pPr>
            <w:r w:rsidRPr="00CC6F8A">
              <w:rPr>
                <w:sz w:val="21"/>
                <w:szCs w:val="21"/>
              </w:rPr>
              <w:t>Team number:</w:t>
            </w:r>
          </w:p>
          <w:p w14:paraId="25583593" w14:textId="77777777" w:rsidR="00C941B6" w:rsidRPr="00CC6F8A" w:rsidRDefault="00C941B6" w:rsidP="002401D0">
            <w:pPr>
              <w:rPr>
                <w:sz w:val="21"/>
                <w:szCs w:val="21"/>
              </w:rPr>
            </w:pPr>
            <w:r w:rsidRPr="00CC6F8A">
              <w:rPr>
                <w:sz w:val="21"/>
                <w:szCs w:val="21"/>
              </w:rPr>
              <w:t>Role:</w:t>
            </w:r>
          </w:p>
          <w:p w14:paraId="440C034C" w14:textId="77777777" w:rsidR="00C941B6" w:rsidRPr="00CC6F8A" w:rsidRDefault="00C941B6" w:rsidP="002401D0">
            <w:pPr>
              <w:rPr>
                <w:sz w:val="21"/>
                <w:szCs w:val="21"/>
              </w:rPr>
            </w:pPr>
            <w:r w:rsidRPr="00CC6F8A">
              <w:rPr>
                <w:sz w:val="21"/>
                <w:szCs w:val="21"/>
              </w:rPr>
              <w:t xml:space="preserve">Significant Contribution or Achievement: </w:t>
            </w:r>
          </w:p>
          <w:p w14:paraId="589C69E8" w14:textId="3C600F6A" w:rsidR="00C941B6" w:rsidRPr="00CC6F8A" w:rsidRDefault="00C941B6" w:rsidP="002401D0">
            <w:pPr>
              <w:rPr>
                <w:sz w:val="21"/>
                <w:szCs w:val="21"/>
              </w:rPr>
            </w:pPr>
            <w:r w:rsidRPr="00CC6F8A">
              <w:rPr>
                <w:rStyle w:val="af1"/>
                <w:rFonts w:cs="Arial"/>
                <w:color w:val="000000"/>
                <w:sz w:val="21"/>
                <w:szCs w:val="21"/>
              </w:rPr>
              <w:t>Lorem Ipsum</w:t>
            </w:r>
            <w:r w:rsidRPr="00CC6F8A">
              <w:rPr>
                <w:sz w:val="21"/>
                <w:szCs w:val="21"/>
              </w:rPr>
              <w:t> is simply dummy text of the printing and typesetting industry. Lorem Ipsum has been the industry's standard dummy text ever since the 1500</w:t>
            </w:r>
            <w:r w:rsidR="008E757B" w:rsidRPr="00CC6F8A">
              <w:rPr>
                <w:sz w:val="21"/>
                <w:szCs w:val="21"/>
              </w:rPr>
              <w:t>. when an unknown printer took a galley of type and scrambled it to make a type specimen book.</w:t>
            </w:r>
          </w:p>
          <w:p w14:paraId="18B7066A" w14:textId="4104BE7B" w:rsidR="00C941B6" w:rsidRPr="00CC6F8A" w:rsidRDefault="00C941B6" w:rsidP="002401D0">
            <w:pPr>
              <w:pStyle w:val="2"/>
              <w:rPr>
                <w:sz w:val="24"/>
                <w:szCs w:val="24"/>
              </w:rPr>
            </w:pPr>
            <w:r w:rsidRPr="00CC6F8A">
              <w:rPr>
                <w:sz w:val="24"/>
                <w:szCs w:val="24"/>
              </w:rPr>
              <w:t>SKILLS</w:t>
            </w:r>
          </w:p>
          <w:p w14:paraId="407DD8AA" w14:textId="1547C1EC" w:rsidR="00C941B6" w:rsidRPr="00CC6F8A" w:rsidRDefault="00C941B6" w:rsidP="002401D0">
            <w:pPr>
              <w:pStyle w:val="4"/>
              <w:rPr>
                <w:b w:val="0"/>
                <w:sz w:val="21"/>
                <w:szCs w:val="21"/>
              </w:rPr>
            </w:pPr>
            <w:r w:rsidRPr="00CC6F8A">
              <w:rPr>
                <w:b w:val="0"/>
                <w:sz w:val="21"/>
                <w:szCs w:val="21"/>
              </w:rPr>
              <w:t xml:space="preserve">FAVORITE PROGRAMMING LANGUAGE </w:t>
            </w:r>
          </w:p>
          <w:p w14:paraId="7CE74031" w14:textId="77777777" w:rsidR="00C941B6" w:rsidRPr="00C941B6" w:rsidRDefault="00C941B6" w:rsidP="002401D0"/>
          <w:p w14:paraId="0AA0E8C8" w14:textId="0375B674" w:rsidR="00C941B6" w:rsidRPr="00F37A8F" w:rsidRDefault="00C941B6" w:rsidP="002401D0"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51A2389" wp14:editId="3FDE140F">
                  <wp:extent cx="3756660" cy="866775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0BBB4263" w14:textId="11E05B20" w:rsidR="0043117B" w:rsidRDefault="002F03B8" w:rsidP="00436AC5">
      <w:pPr>
        <w:tabs>
          <w:tab w:val="left" w:pos="990"/>
        </w:tabs>
      </w:pPr>
      <w:bookmarkStart w:id="0" w:name="_GoBack"/>
      <w:bookmarkEnd w:id="0"/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5FE35" w14:textId="77777777" w:rsidR="002F03B8" w:rsidRDefault="002F03B8" w:rsidP="000C45FF">
      <w:r>
        <w:separator/>
      </w:r>
    </w:p>
  </w:endnote>
  <w:endnote w:type="continuationSeparator" w:id="0">
    <w:p w14:paraId="21EB19EC" w14:textId="77777777" w:rsidR="002F03B8" w:rsidRDefault="002F03B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731E1" w14:textId="77777777" w:rsidR="002F03B8" w:rsidRDefault="002F03B8" w:rsidP="000C45FF">
      <w:r>
        <w:separator/>
      </w:r>
    </w:p>
  </w:footnote>
  <w:footnote w:type="continuationSeparator" w:id="0">
    <w:p w14:paraId="66DD0972" w14:textId="77777777" w:rsidR="002F03B8" w:rsidRDefault="002F03B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96E1F" w14:textId="0B0857E3" w:rsidR="000C45FF" w:rsidRDefault="006B2BAF" w:rsidP="006B2BAF">
    <w:pPr>
      <w:pStyle w:val="a9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457508" wp14:editId="5109F116">
          <wp:simplePos x="0" y="0"/>
          <wp:positionH relativeFrom="page">
            <wp:posOffset>258415</wp:posOffset>
          </wp:positionH>
          <wp:positionV relativeFrom="margin">
            <wp:posOffset>1206</wp:posOffset>
          </wp:positionV>
          <wp:extent cx="7238409" cy="9599930"/>
          <wp:effectExtent l="0" t="0" r="635" b="127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8409" cy="959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2BAF">
      <w:rPr>
        <w:noProof/>
      </w:rPr>
      <w:drawing>
        <wp:inline distT="0" distB="0" distL="0" distR="0" wp14:anchorId="2BED669E" wp14:editId="5A2045FA">
          <wp:extent cx="985857" cy="256826"/>
          <wp:effectExtent l="0" t="0" r="5080" b="0"/>
          <wp:docPr id="23" name="図 22" descr="挿絵, 抽象 が含まれている画像&#10;&#10;自動的に生成された説明">
            <a:extLst xmlns:a="http://schemas.openxmlformats.org/drawingml/2006/main">
              <a:ext uri="{FF2B5EF4-FFF2-40B4-BE49-F238E27FC236}">
                <a16:creationId xmlns:a16="http://schemas.microsoft.com/office/drawing/2014/main" id="{166E604D-AFE2-4AE3-BBFD-3FC20282C7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図 22" descr="挿絵, 抽象 が含まれている画像&#10;&#10;自動的に生成された説明">
                    <a:extLst>
                      <a:ext uri="{FF2B5EF4-FFF2-40B4-BE49-F238E27FC236}">
                        <a16:creationId xmlns:a16="http://schemas.microsoft.com/office/drawing/2014/main" id="{166E604D-AFE2-4AE3-BBFD-3FC20282C7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5857" cy="2568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AB6"/>
    <w:rsid w:val="00036450"/>
    <w:rsid w:val="00094499"/>
    <w:rsid w:val="000B3BEA"/>
    <w:rsid w:val="000C45FF"/>
    <w:rsid w:val="000E3FD1"/>
    <w:rsid w:val="00112054"/>
    <w:rsid w:val="00147E57"/>
    <w:rsid w:val="001525E1"/>
    <w:rsid w:val="00180329"/>
    <w:rsid w:val="0019001F"/>
    <w:rsid w:val="001928F6"/>
    <w:rsid w:val="001A74A5"/>
    <w:rsid w:val="001B2ABD"/>
    <w:rsid w:val="001D0C65"/>
    <w:rsid w:val="001E0391"/>
    <w:rsid w:val="001E1759"/>
    <w:rsid w:val="001F1ECC"/>
    <w:rsid w:val="002400EB"/>
    <w:rsid w:val="002401D0"/>
    <w:rsid w:val="00256CF7"/>
    <w:rsid w:val="00273245"/>
    <w:rsid w:val="00281FD5"/>
    <w:rsid w:val="002F03B8"/>
    <w:rsid w:val="0030481B"/>
    <w:rsid w:val="003156FC"/>
    <w:rsid w:val="003254B5"/>
    <w:rsid w:val="0037121F"/>
    <w:rsid w:val="003A6B7D"/>
    <w:rsid w:val="003B06CA"/>
    <w:rsid w:val="004071FC"/>
    <w:rsid w:val="00412BE8"/>
    <w:rsid w:val="00436AC5"/>
    <w:rsid w:val="00442086"/>
    <w:rsid w:val="00445947"/>
    <w:rsid w:val="00475CCB"/>
    <w:rsid w:val="004813B3"/>
    <w:rsid w:val="00496591"/>
    <w:rsid w:val="004B57F4"/>
    <w:rsid w:val="004C63E4"/>
    <w:rsid w:val="004D3011"/>
    <w:rsid w:val="005262AC"/>
    <w:rsid w:val="00562052"/>
    <w:rsid w:val="00585429"/>
    <w:rsid w:val="005E39D5"/>
    <w:rsid w:val="005E3AB6"/>
    <w:rsid w:val="005E3C0E"/>
    <w:rsid w:val="00600670"/>
    <w:rsid w:val="0062123A"/>
    <w:rsid w:val="00646E75"/>
    <w:rsid w:val="006771D0"/>
    <w:rsid w:val="006B2BAF"/>
    <w:rsid w:val="0071181A"/>
    <w:rsid w:val="00715FCB"/>
    <w:rsid w:val="00743101"/>
    <w:rsid w:val="0077447E"/>
    <w:rsid w:val="007775E1"/>
    <w:rsid w:val="007867A0"/>
    <w:rsid w:val="007927F5"/>
    <w:rsid w:val="00802CA0"/>
    <w:rsid w:val="0081103D"/>
    <w:rsid w:val="0085055F"/>
    <w:rsid w:val="008512D8"/>
    <w:rsid w:val="00852E63"/>
    <w:rsid w:val="008E2BC7"/>
    <w:rsid w:val="008E757B"/>
    <w:rsid w:val="009260CD"/>
    <w:rsid w:val="00952C25"/>
    <w:rsid w:val="00961BFB"/>
    <w:rsid w:val="00972F44"/>
    <w:rsid w:val="009B052F"/>
    <w:rsid w:val="009C47AE"/>
    <w:rsid w:val="009E5C0B"/>
    <w:rsid w:val="00A2118D"/>
    <w:rsid w:val="00A34894"/>
    <w:rsid w:val="00AA1205"/>
    <w:rsid w:val="00AA270F"/>
    <w:rsid w:val="00AD76E2"/>
    <w:rsid w:val="00B20152"/>
    <w:rsid w:val="00B2353C"/>
    <w:rsid w:val="00B3425E"/>
    <w:rsid w:val="00B359E4"/>
    <w:rsid w:val="00B57D98"/>
    <w:rsid w:val="00B70850"/>
    <w:rsid w:val="00BB7718"/>
    <w:rsid w:val="00C066B6"/>
    <w:rsid w:val="00C37BA1"/>
    <w:rsid w:val="00C42BD8"/>
    <w:rsid w:val="00C4674C"/>
    <w:rsid w:val="00C506CF"/>
    <w:rsid w:val="00C72BED"/>
    <w:rsid w:val="00C941B6"/>
    <w:rsid w:val="00C9578B"/>
    <w:rsid w:val="00CB0055"/>
    <w:rsid w:val="00CC6F8A"/>
    <w:rsid w:val="00D2522B"/>
    <w:rsid w:val="00D422DE"/>
    <w:rsid w:val="00D5459D"/>
    <w:rsid w:val="00DA1F4D"/>
    <w:rsid w:val="00DD172A"/>
    <w:rsid w:val="00E25A26"/>
    <w:rsid w:val="00E4381A"/>
    <w:rsid w:val="00E44851"/>
    <w:rsid w:val="00E55D74"/>
    <w:rsid w:val="00E923DF"/>
    <w:rsid w:val="00F37A8F"/>
    <w:rsid w:val="00F60274"/>
    <w:rsid w:val="00F77FB9"/>
    <w:rsid w:val="00FB068F"/>
    <w:rsid w:val="00FB5488"/>
    <w:rsid w:val="00F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F6BD4F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表題 (文字)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見出し 1 (文字)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日付 (文字)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aa">
    <w:name w:val="ヘッダー (文字)"/>
    <w:basedOn w:val="a0"/>
    <w:link w:val="a9"/>
    <w:uiPriority w:val="99"/>
    <w:rsid w:val="000C45FF"/>
    <w:rPr>
      <w:sz w:val="22"/>
      <w:szCs w:val="22"/>
    </w:rPr>
  </w:style>
  <w:style w:type="paragraph" w:styleId="ab">
    <w:name w:val="footer"/>
    <w:basedOn w:val="a"/>
    <w:link w:val="ac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ac">
    <w:name w:val="フッター (文字)"/>
    <w:basedOn w:val="a0"/>
    <w:link w:val="ab"/>
    <w:uiPriority w:val="99"/>
    <w:rsid w:val="000C45FF"/>
    <w:rPr>
      <w:sz w:val="22"/>
      <w:szCs w:val="22"/>
    </w:rPr>
  </w:style>
  <w:style w:type="table" w:styleId="ad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1B2ABD"/>
    <w:rPr>
      <w:color w:val="808080"/>
    </w:rPr>
  </w:style>
  <w:style w:type="paragraph" w:styleId="af">
    <w:name w:val="Subtitle"/>
    <w:basedOn w:val="a"/>
    <w:next w:val="a"/>
    <w:link w:val="af0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0">
    <w:name w:val="副題 (文字)"/>
    <w:basedOn w:val="a0"/>
    <w:link w:val="af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見出し 3 (文字)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0">
    <w:name w:val="見出し 4 (文字)"/>
    <w:basedOn w:val="a0"/>
    <w:link w:val="4"/>
    <w:uiPriority w:val="9"/>
    <w:rsid w:val="00B359E4"/>
    <w:rPr>
      <w:b/>
      <w:sz w:val="18"/>
      <w:szCs w:val="22"/>
    </w:rPr>
  </w:style>
  <w:style w:type="character" w:styleId="af1">
    <w:name w:val="Strong"/>
    <w:basedOn w:val="a0"/>
    <w:uiPriority w:val="22"/>
    <w:qFormat/>
    <w:rsid w:val="000B3B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shek%20SN%20Gowda\AppData\Local\Microsoft\Office\16.0\DTS\en-US%7b3AF47D17-0A8B-4750-8D28-D914E3E95543%7d\%7b9627BE96-7CBA-49C2-863C-D4AA2262516D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3"/>
                <c:pt idx="0">
                  <c:v>Skill #3</c:v>
                </c:pt>
                <c:pt idx="1">
                  <c:v>Skill #2</c:v>
                </c:pt>
                <c:pt idx="2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3"/>
                <c:pt idx="0">
                  <c:v>0.25</c:v>
                </c:pt>
                <c:pt idx="1">
                  <c:v>0.75</c:v>
                </c:pt>
                <c:pt idx="2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1E-4F16-B18B-4EF33AD80A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1844411232"/>
        <c:axId val="1844404160"/>
      </c:barChart>
      <c:catAx>
        <c:axId val="18444112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844404160"/>
        <c:crosses val="autoZero"/>
        <c:auto val="1"/>
        <c:lblAlgn val="ctr"/>
        <c:lblOffset val="100"/>
        <c:noMultiLvlLbl val="0"/>
      </c:catAx>
      <c:valAx>
        <c:axId val="1844404160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184441123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8E029CAA49411DA5AA94D2B501A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C09B4-26C8-4748-ACFD-DB78008A3CFD}"/>
      </w:docPartPr>
      <w:docPartBody>
        <w:p w:rsidR="00C42047" w:rsidRDefault="00581381" w:rsidP="00581381">
          <w:pPr>
            <w:pStyle w:val="008E029CAA49411DA5AA94D2B501AAFA"/>
          </w:pPr>
          <w:r w:rsidRPr="00036450">
            <w:t>EDUCATION</w:t>
          </w:r>
        </w:p>
      </w:docPartBody>
    </w:docPart>
    <w:docPart>
      <w:docPartPr>
        <w:name w:val="3BD10C343D5141FBA8A2D6935E5E5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67D1F-AB95-41EA-A53D-3D91A45B5D00}"/>
      </w:docPartPr>
      <w:docPartBody>
        <w:p w:rsidR="00C42047" w:rsidRDefault="00581381" w:rsidP="00581381">
          <w:pPr>
            <w:pStyle w:val="3BD10C343D5141FBA8A2D6935E5E5538"/>
          </w:pPr>
          <w:r w:rsidRPr="00CB0055">
            <w:t>Hobbies</w:t>
          </w:r>
        </w:p>
      </w:docPartBody>
    </w:docPart>
    <w:docPart>
      <w:docPartPr>
        <w:name w:val="B34C2BB122CC4D6B8F89BD6013DFE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3C72D-303D-49C1-995A-17E1855A0394}"/>
      </w:docPartPr>
      <w:docPartBody>
        <w:p w:rsidR="00C42047" w:rsidRDefault="00581381" w:rsidP="00581381">
          <w:pPr>
            <w:pStyle w:val="B34C2BB122CC4D6B8F89BD6013DFE072"/>
          </w:pPr>
          <w:r w:rsidRPr="004D3011">
            <w:t>Hobby #1</w:t>
          </w:r>
        </w:p>
      </w:docPartBody>
    </w:docPart>
    <w:docPart>
      <w:docPartPr>
        <w:name w:val="8E94FD0FE853421894D342729FFE9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91D6C-C42F-46CB-B2B4-9EA926D762BF}"/>
      </w:docPartPr>
      <w:docPartBody>
        <w:p w:rsidR="00C42047" w:rsidRDefault="00581381" w:rsidP="00581381">
          <w:pPr>
            <w:pStyle w:val="8E94FD0FE853421894D342729FFE98A6"/>
          </w:pPr>
          <w:r w:rsidRPr="004D3011">
            <w:t>Hobby #2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0D"/>
    <w:rsid w:val="00050010"/>
    <w:rsid w:val="000628DA"/>
    <w:rsid w:val="000F04EF"/>
    <w:rsid w:val="00153AE2"/>
    <w:rsid w:val="00581381"/>
    <w:rsid w:val="005D145E"/>
    <w:rsid w:val="00674F50"/>
    <w:rsid w:val="007B0C8C"/>
    <w:rsid w:val="007D3037"/>
    <w:rsid w:val="008156E5"/>
    <w:rsid w:val="00825721"/>
    <w:rsid w:val="00863FD0"/>
    <w:rsid w:val="00906E7E"/>
    <w:rsid w:val="00925878"/>
    <w:rsid w:val="00937079"/>
    <w:rsid w:val="00A66CEB"/>
    <w:rsid w:val="00B01E0D"/>
    <w:rsid w:val="00B11A01"/>
    <w:rsid w:val="00B13B07"/>
    <w:rsid w:val="00B35D64"/>
    <w:rsid w:val="00BF07F2"/>
    <w:rsid w:val="00C42047"/>
    <w:rsid w:val="00F54107"/>
    <w:rsid w:val="00FB7912"/>
    <w:rsid w:val="00FE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pPr>
      <w:keepNext/>
      <w:keepLines/>
      <w:widowControl/>
      <w:pBdr>
        <w:bottom w:val="single" w:sz="8" w:space="1" w:color="4472C4" w:themeColor="accent1"/>
      </w:pBdr>
      <w:spacing w:before="240" w:after="120"/>
      <w:jc w:val="left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A0C0C9D353841C1A67E1D6060B6CF53">
    <w:name w:val="2A0C0C9D353841C1A67E1D6060B6CF53"/>
    <w:pPr>
      <w:widowControl w:val="0"/>
      <w:jc w:val="both"/>
    </w:pPr>
  </w:style>
  <w:style w:type="paragraph" w:customStyle="1" w:styleId="2F59A66D011545F996349413F00EF690">
    <w:name w:val="2F59A66D011545F996349413F00EF690"/>
    <w:pPr>
      <w:widowControl w:val="0"/>
      <w:jc w:val="both"/>
    </w:pPr>
  </w:style>
  <w:style w:type="paragraph" w:customStyle="1" w:styleId="F4F7752A535D4C2DA4264233E8669746">
    <w:name w:val="F4F7752A535D4C2DA4264233E8669746"/>
    <w:pPr>
      <w:widowControl w:val="0"/>
      <w:jc w:val="both"/>
    </w:pPr>
  </w:style>
  <w:style w:type="paragraph" w:customStyle="1" w:styleId="125F4E8979424FC18904174E75ECA71F">
    <w:name w:val="125F4E8979424FC18904174E75ECA71F"/>
    <w:pPr>
      <w:widowControl w:val="0"/>
      <w:jc w:val="both"/>
    </w:pPr>
  </w:style>
  <w:style w:type="paragraph" w:customStyle="1" w:styleId="A4FFDC47C90E4B009516AD4B598D0F86">
    <w:name w:val="A4FFDC47C90E4B009516AD4B598D0F86"/>
    <w:pPr>
      <w:widowControl w:val="0"/>
      <w:jc w:val="both"/>
    </w:pPr>
  </w:style>
  <w:style w:type="paragraph" w:customStyle="1" w:styleId="A29430590D2549BAB4B7BFF8DF231C59">
    <w:name w:val="A29430590D2549BAB4B7BFF8DF231C59"/>
    <w:pPr>
      <w:widowControl w:val="0"/>
      <w:jc w:val="both"/>
    </w:pPr>
  </w:style>
  <w:style w:type="paragraph" w:customStyle="1" w:styleId="1F6C97644E65477E92D739685477B0DE">
    <w:name w:val="1F6C97644E65477E92D739685477B0DE"/>
    <w:pPr>
      <w:widowControl w:val="0"/>
      <w:jc w:val="both"/>
    </w:pPr>
  </w:style>
  <w:style w:type="paragraph" w:customStyle="1" w:styleId="E006EF7E944B4954B946694971C78681">
    <w:name w:val="E006EF7E944B4954B946694971C78681"/>
    <w:pPr>
      <w:widowControl w:val="0"/>
      <w:jc w:val="both"/>
    </w:pPr>
  </w:style>
  <w:style w:type="paragraph" w:customStyle="1" w:styleId="B0031758291749A0863AE2B9904343CC">
    <w:name w:val="B0031758291749A0863AE2B9904343CC"/>
    <w:pPr>
      <w:widowControl w:val="0"/>
      <w:jc w:val="both"/>
    </w:pPr>
  </w:style>
  <w:style w:type="paragraph" w:customStyle="1" w:styleId="323534F4D4BA4C25ACD7E57B72A2CCB9">
    <w:name w:val="323534F4D4BA4C25ACD7E57B72A2CCB9"/>
    <w:pPr>
      <w:widowControl w:val="0"/>
      <w:jc w:val="both"/>
    </w:pPr>
  </w:style>
  <w:style w:type="character" w:styleId="a3">
    <w:name w:val="Hyperlink"/>
    <w:basedOn w:val="a0"/>
    <w:uiPriority w:val="99"/>
    <w:unhideWhenUsed/>
    <w:rPr>
      <w:color w:val="C45911" w:themeColor="accent2" w:themeShade="BF"/>
      <w:u w:val="single"/>
    </w:rPr>
  </w:style>
  <w:style w:type="paragraph" w:customStyle="1" w:styleId="1D7F85835FFA4E8EB73E3CFB05B2E421">
    <w:name w:val="1D7F85835FFA4E8EB73E3CFB05B2E421"/>
    <w:pPr>
      <w:widowControl w:val="0"/>
      <w:jc w:val="both"/>
    </w:pPr>
  </w:style>
  <w:style w:type="paragraph" w:customStyle="1" w:styleId="AA4F1DDF953C41A88BB6959DA6A5F728">
    <w:name w:val="AA4F1DDF953C41A88BB6959DA6A5F728"/>
    <w:pPr>
      <w:widowControl w:val="0"/>
      <w:jc w:val="both"/>
    </w:pPr>
  </w:style>
  <w:style w:type="paragraph" w:customStyle="1" w:styleId="496DFEE321AB4CB1B12251643B35DB31">
    <w:name w:val="496DFEE321AB4CB1B12251643B35DB31"/>
    <w:pPr>
      <w:widowControl w:val="0"/>
      <w:jc w:val="both"/>
    </w:pPr>
  </w:style>
  <w:style w:type="paragraph" w:customStyle="1" w:styleId="EE39230FEFBB4F258414CB43C832A367">
    <w:name w:val="EE39230FEFBB4F258414CB43C832A367"/>
    <w:pPr>
      <w:widowControl w:val="0"/>
      <w:jc w:val="both"/>
    </w:pPr>
  </w:style>
  <w:style w:type="paragraph" w:customStyle="1" w:styleId="70B818FA443B460FA135D99D551C3C1B">
    <w:name w:val="70B818FA443B460FA135D99D551C3C1B"/>
    <w:pPr>
      <w:widowControl w:val="0"/>
      <w:jc w:val="both"/>
    </w:pPr>
  </w:style>
  <w:style w:type="paragraph" w:customStyle="1" w:styleId="499FA027505648CFA7BC9C43B0B9DDAB">
    <w:name w:val="499FA027505648CFA7BC9C43B0B9DDAB"/>
    <w:pPr>
      <w:widowControl w:val="0"/>
      <w:jc w:val="both"/>
    </w:pPr>
  </w:style>
  <w:style w:type="paragraph" w:customStyle="1" w:styleId="B15FED6FF97E418DA87B4086D3A53A83">
    <w:name w:val="B15FED6FF97E418DA87B4086D3A53A83"/>
    <w:pPr>
      <w:widowControl w:val="0"/>
      <w:jc w:val="both"/>
    </w:pPr>
  </w:style>
  <w:style w:type="paragraph" w:customStyle="1" w:styleId="818E69DF7D1F41EA824973B3F5D01E44">
    <w:name w:val="818E69DF7D1F41EA824973B3F5D01E44"/>
    <w:pPr>
      <w:widowControl w:val="0"/>
      <w:jc w:val="both"/>
    </w:pPr>
  </w:style>
  <w:style w:type="paragraph" w:customStyle="1" w:styleId="C75145DEF8904D50B4CAF298DBB802CF">
    <w:name w:val="C75145DEF8904D50B4CAF298DBB802CF"/>
    <w:pPr>
      <w:widowControl w:val="0"/>
      <w:jc w:val="both"/>
    </w:pPr>
  </w:style>
  <w:style w:type="paragraph" w:customStyle="1" w:styleId="5D90D026A64245B69FE357C49B0E4BCE">
    <w:name w:val="5D90D026A64245B69FE357C49B0E4BCE"/>
    <w:pPr>
      <w:widowControl w:val="0"/>
      <w:jc w:val="both"/>
    </w:pPr>
  </w:style>
  <w:style w:type="paragraph" w:customStyle="1" w:styleId="0F8709C045274DDBBA8610AFB7789CDE">
    <w:name w:val="0F8709C045274DDBBA8610AFB7789CDE"/>
    <w:pPr>
      <w:widowControl w:val="0"/>
      <w:jc w:val="both"/>
    </w:pPr>
  </w:style>
  <w:style w:type="paragraph" w:customStyle="1" w:styleId="4ECB7B814F334EC4A901FB62FDD73549">
    <w:name w:val="4ECB7B814F334EC4A901FB62FDD73549"/>
    <w:pPr>
      <w:widowControl w:val="0"/>
      <w:jc w:val="both"/>
    </w:pPr>
  </w:style>
  <w:style w:type="paragraph" w:customStyle="1" w:styleId="E8C96A133F1641D592B379043FCC87D7">
    <w:name w:val="E8C96A133F1641D592B379043FCC87D7"/>
    <w:pPr>
      <w:widowControl w:val="0"/>
      <w:jc w:val="both"/>
    </w:pPr>
  </w:style>
  <w:style w:type="paragraph" w:customStyle="1" w:styleId="E9822264B5AC47B3AC71ABC5B1254162">
    <w:name w:val="E9822264B5AC47B3AC71ABC5B1254162"/>
    <w:pPr>
      <w:widowControl w:val="0"/>
      <w:jc w:val="both"/>
    </w:pPr>
  </w:style>
  <w:style w:type="paragraph" w:customStyle="1" w:styleId="0C436A02ECAA4F2BAA1CC70F380A6CE2">
    <w:name w:val="0C436A02ECAA4F2BAA1CC70F380A6CE2"/>
    <w:pPr>
      <w:widowControl w:val="0"/>
      <w:jc w:val="both"/>
    </w:pPr>
  </w:style>
  <w:style w:type="paragraph" w:customStyle="1" w:styleId="58F687DDEDA8405F8A567E69E03251D0">
    <w:name w:val="58F687DDEDA8405F8A567E69E03251D0"/>
    <w:pPr>
      <w:widowControl w:val="0"/>
      <w:jc w:val="both"/>
    </w:pPr>
  </w:style>
  <w:style w:type="paragraph" w:customStyle="1" w:styleId="6F66AA9A2369481F8050D715834B06E9">
    <w:name w:val="6F66AA9A2369481F8050D715834B06E9"/>
    <w:pPr>
      <w:widowControl w:val="0"/>
      <w:jc w:val="both"/>
    </w:pPr>
  </w:style>
  <w:style w:type="paragraph" w:customStyle="1" w:styleId="DBB5B17B05F44146A163CCEDFEEF9A3E">
    <w:name w:val="DBB5B17B05F44146A163CCEDFEEF9A3E"/>
    <w:pPr>
      <w:widowControl w:val="0"/>
      <w:jc w:val="both"/>
    </w:pPr>
  </w:style>
  <w:style w:type="paragraph" w:customStyle="1" w:styleId="252FF30917424AD8B1E1590BE66216F5">
    <w:name w:val="252FF30917424AD8B1E1590BE66216F5"/>
    <w:pPr>
      <w:widowControl w:val="0"/>
      <w:jc w:val="both"/>
    </w:pPr>
  </w:style>
  <w:style w:type="paragraph" w:customStyle="1" w:styleId="04EF7A05C0D44182B0D4D838E3878A15">
    <w:name w:val="04EF7A05C0D44182B0D4D838E3878A15"/>
    <w:pPr>
      <w:widowControl w:val="0"/>
      <w:jc w:val="both"/>
    </w:pPr>
  </w:style>
  <w:style w:type="paragraph" w:customStyle="1" w:styleId="B7F79B11A1D348A289348B7743E3536F">
    <w:name w:val="B7F79B11A1D348A289348B7743E3536F"/>
    <w:pPr>
      <w:widowControl w:val="0"/>
      <w:jc w:val="both"/>
    </w:pPr>
  </w:style>
  <w:style w:type="paragraph" w:customStyle="1" w:styleId="6FB50348E66A4656BD4B0A8279E04255">
    <w:name w:val="6FB50348E66A4656BD4B0A8279E04255"/>
    <w:pPr>
      <w:widowControl w:val="0"/>
      <w:jc w:val="both"/>
    </w:pPr>
  </w:style>
  <w:style w:type="paragraph" w:customStyle="1" w:styleId="827C2C2DAAC04A2F8E31B8C56820C01D">
    <w:name w:val="827C2C2DAAC04A2F8E31B8C56820C01D"/>
    <w:pPr>
      <w:widowControl w:val="0"/>
      <w:jc w:val="both"/>
    </w:pPr>
  </w:style>
  <w:style w:type="paragraph" w:customStyle="1" w:styleId="7A209DC08CC346B6BAC25D81C32FB3FA">
    <w:name w:val="7A209DC08CC346B6BAC25D81C32FB3FA"/>
    <w:pPr>
      <w:widowControl w:val="0"/>
      <w:jc w:val="both"/>
    </w:pPr>
  </w:style>
  <w:style w:type="paragraph" w:customStyle="1" w:styleId="0FC7E625193A41DABF5C1347D7DF4240">
    <w:name w:val="0FC7E625193A41DABF5C1347D7DF4240"/>
    <w:pPr>
      <w:widowControl w:val="0"/>
      <w:jc w:val="both"/>
    </w:pPr>
  </w:style>
  <w:style w:type="paragraph" w:customStyle="1" w:styleId="FC1C884DBE214742BF0358F0360B9835">
    <w:name w:val="FC1C884DBE214742BF0358F0360B9835"/>
    <w:pPr>
      <w:widowControl w:val="0"/>
      <w:jc w:val="both"/>
    </w:pPr>
  </w:style>
  <w:style w:type="paragraph" w:customStyle="1" w:styleId="58E46A5A8B3E4FA68B399191B4E76A1D">
    <w:name w:val="58E46A5A8B3E4FA68B399191B4E76A1D"/>
    <w:pPr>
      <w:widowControl w:val="0"/>
      <w:jc w:val="both"/>
    </w:pPr>
  </w:style>
  <w:style w:type="paragraph" w:customStyle="1" w:styleId="4B390D282339470C8B1CA4C896FD9C28">
    <w:name w:val="4B390D282339470C8B1CA4C896FD9C28"/>
    <w:pPr>
      <w:widowControl w:val="0"/>
      <w:jc w:val="both"/>
    </w:pPr>
  </w:style>
  <w:style w:type="paragraph" w:customStyle="1" w:styleId="FBA33689A44E4F67A75A253AF666FCE2">
    <w:name w:val="FBA33689A44E4F67A75A253AF666FCE2"/>
    <w:pPr>
      <w:widowControl w:val="0"/>
      <w:jc w:val="both"/>
    </w:pPr>
  </w:style>
  <w:style w:type="paragraph" w:customStyle="1" w:styleId="CAE343A77F4B4263B7451C454A136E83">
    <w:name w:val="CAE343A77F4B4263B7451C454A136E83"/>
    <w:pPr>
      <w:widowControl w:val="0"/>
      <w:jc w:val="both"/>
    </w:pPr>
  </w:style>
  <w:style w:type="character" w:customStyle="1" w:styleId="20">
    <w:name w:val="見出し 2 (文字)"/>
    <w:basedOn w:val="a0"/>
    <w:link w:val="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</w:rPr>
  </w:style>
  <w:style w:type="paragraph" w:customStyle="1" w:styleId="29378E03EAC7480DB74C2493200B91EF">
    <w:name w:val="29378E03EAC7480DB74C2493200B91EF"/>
    <w:pPr>
      <w:widowControl w:val="0"/>
      <w:jc w:val="both"/>
    </w:pPr>
  </w:style>
  <w:style w:type="paragraph" w:customStyle="1" w:styleId="E56F1FEC37FE44B594A098CEE9040D8E">
    <w:name w:val="E56F1FEC37FE44B594A098CEE9040D8E"/>
    <w:rsid w:val="00863FD0"/>
    <w:pPr>
      <w:spacing w:after="160" w:line="259" w:lineRule="auto"/>
    </w:pPr>
    <w:rPr>
      <w:kern w:val="0"/>
      <w:sz w:val="22"/>
    </w:rPr>
  </w:style>
  <w:style w:type="paragraph" w:customStyle="1" w:styleId="717E29150B1346258342EEE1648F92D1">
    <w:name w:val="717E29150B1346258342EEE1648F92D1"/>
    <w:rsid w:val="00FB7912"/>
    <w:pPr>
      <w:spacing w:after="160" w:line="259" w:lineRule="auto"/>
    </w:pPr>
    <w:rPr>
      <w:kern w:val="0"/>
      <w:sz w:val="22"/>
    </w:rPr>
  </w:style>
  <w:style w:type="paragraph" w:customStyle="1" w:styleId="F94D1C56FC7549B98C947B6099FE7312">
    <w:name w:val="F94D1C56FC7549B98C947B6099FE7312"/>
    <w:rsid w:val="00FE6590"/>
    <w:pPr>
      <w:widowControl w:val="0"/>
      <w:jc w:val="both"/>
    </w:pPr>
  </w:style>
  <w:style w:type="paragraph" w:customStyle="1" w:styleId="AB69C1600F1447FB84A085AAA887721E">
    <w:name w:val="AB69C1600F1447FB84A085AAA887721E"/>
    <w:rsid w:val="00FE6590"/>
    <w:pPr>
      <w:widowControl w:val="0"/>
      <w:jc w:val="both"/>
    </w:pPr>
  </w:style>
  <w:style w:type="paragraph" w:customStyle="1" w:styleId="FC048CE4FB15417DA411E0F4236D7A65">
    <w:name w:val="FC048CE4FB15417DA411E0F4236D7A65"/>
    <w:rsid w:val="00FE6590"/>
    <w:pPr>
      <w:widowControl w:val="0"/>
      <w:jc w:val="both"/>
    </w:pPr>
  </w:style>
  <w:style w:type="paragraph" w:customStyle="1" w:styleId="BBCDD7C043194D92BE399FF94E9118A5">
    <w:name w:val="BBCDD7C043194D92BE399FF94E9118A5"/>
    <w:rsid w:val="00FE6590"/>
    <w:pPr>
      <w:widowControl w:val="0"/>
      <w:jc w:val="both"/>
    </w:pPr>
  </w:style>
  <w:style w:type="paragraph" w:customStyle="1" w:styleId="1021249728AC4E7CA26EA37AA7C800E1">
    <w:name w:val="1021249728AC4E7CA26EA37AA7C800E1"/>
    <w:rsid w:val="00FE6590"/>
    <w:pPr>
      <w:widowControl w:val="0"/>
      <w:jc w:val="both"/>
    </w:pPr>
  </w:style>
  <w:style w:type="paragraph" w:customStyle="1" w:styleId="21920661E2394CFAA6E1C4903C9BA596">
    <w:name w:val="21920661E2394CFAA6E1C4903C9BA596"/>
    <w:rsid w:val="00581381"/>
    <w:pPr>
      <w:widowControl w:val="0"/>
      <w:jc w:val="both"/>
    </w:pPr>
  </w:style>
  <w:style w:type="paragraph" w:customStyle="1" w:styleId="9D87BCFE771549C3B2C70ECE938929FA">
    <w:name w:val="9D87BCFE771549C3B2C70ECE938929FA"/>
    <w:rsid w:val="00581381"/>
    <w:pPr>
      <w:widowControl w:val="0"/>
      <w:jc w:val="both"/>
    </w:pPr>
  </w:style>
  <w:style w:type="paragraph" w:customStyle="1" w:styleId="008E029CAA49411DA5AA94D2B501AAFA">
    <w:name w:val="008E029CAA49411DA5AA94D2B501AAFA"/>
    <w:rsid w:val="00581381"/>
    <w:pPr>
      <w:widowControl w:val="0"/>
      <w:jc w:val="both"/>
    </w:pPr>
  </w:style>
  <w:style w:type="paragraph" w:customStyle="1" w:styleId="3BD10C343D5141FBA8A2D6935E5E5538">
    <w:name w:val="3BD10C343D5141FBA8A2D6935E5E5538"/>
    <w:rsid w:val="00581381"/>
    <w:pPr>
      <w:widowControl w:val="0"/>
      <w:jc w:val="both"/>
    </w:pPr>
  </w:style>
  <w:style w:type="paragraph" w:customStyle="1" w:styleId="B34C2BB122CC4D6B8F89BD6013DFE072">
    <w:name w:val="B34C2BB122CC4D6B8F89BD6013DFE072"/>
    <w:rsid w:val="00581381"/>
    <w:pPr>
      <w:widowControl w:val="0"/>
      <w:jc w:val="both"/>
    </w:pPr>
  </w:style>
  <w:style w:type="paragraph" w:customStyle="1" w:styleId="8E94FD0FE853421894D342729FFE98A6">
    <w:name w:val="8E94FD0FE853421894D342729FFE98A6"/>
    <w:rsid w:val="00581381"/>
    <w:pPr>
      <w:widowControl w:val="0"/>
      <w:jc w:val="both"/>
    </w:pPr>
  </w:style>
  <w:style w:type="paragraph" w:customStyle="1" w:styleId="CCE0F728DD054A9B9190AE7D193190E6">
    <w:name w:val="CCE0F728DD054A9B9190AE7D193190E6"/>
    <w:rsid w:val="005D145E"/>
    <w:pPr>
      <w:widowControl w:val="0"/>
      <w:jc w:val="both"/>
    </w:pPr>
  </w:style>
  <w:style w:type="paragraph" w:customStyle="1" w:styleId="F32F4934F2A0471DAA6BE6847CD37274">
    <w:name w:val="F32F4934F2A0471DAA6BE6847CD37274"/>
    <w:rsid w:val="005D145E"/>
    <w:pPr>
      <w:widowControl w:val="0"/>
      <w:jc w:val="both"/>
    </w:pPr>
  </w:style>
  <w:style w:type="paragraph" w:customStyle="1" w:styleId="6CF3849570564D219BE13C8DD680706E">
    <w:name w:val="6CF3849570564D219BE13C8DD680706E"/>
    <w:rsid w:val="00050010"/>
    <w:pPr>
      <w:widowControl w:val="0"/>
      <w:jc w:val="both"/>
    </w:pPr>
  </w:style>
  <w:style w:type="paragraph" w:customStyle="1" w:styleId="919F3553655A4E61B6F9BAEE3B6D1CC7">
    <w:name w:val="919F3553655A4E61B6F9BAEE3B6D1CC7"/>
    <w:rsid w:val="00050010"/>
    <w:pPr>
      <w:widowControl w:val="0"/>
      <w:jc w:val="both"/>
    </w:pPr>
  </w:style>
  <w:style w:type="paragraph" w:customStyle="1" w:styleId="FC19602675454A0EB2A4A15949790F9C">
    <w:name w:val="FC19602675454A0EB2A4A15949790F9C"/>
    <w:rsid w:val="00050010"/>
    <w:pPr>
      <w:widowControl w:val="0"/>
      <w:jc w:val="both"/>
    </w:pPr>
  </w:style>
  <w:style w:type="paragraph" w:customStyle="1" w:styleId="4E16A113AC364972843D8E4E0A2DFA2C">
    <w:name w:val="4E16A113AC364972843D8E4E0A2DFA2C"/>
    <w:rsid w:val="00050010"/>
    <w:pPr>
      <w:widowControl w:val="0"/>
      <w:jc w:val="both"/>
    </w:pPr>
  </w:style>
  <w:style w:type="paragraph" w:customStyle="1" w:styleId="5A1EE2CDE77244F19D70005494EF33F1">
    <w:name w:val="5A1EE2CDE77244F19D70005494EF33F1"/>
    <w:rsid w:val="00050010"/>
    <w:pPr>
      <w:widowControl w:val="0"/>
      <w:jc w:val="both"/>
    </w:pPr>
  </w:style>
  <w:style w:type="paragraph" w:customStyle="1" w:styleId="22FDC449CE394262B0A609BE81E4475C">
    <w:name w:val="22FDC449CE394262B0A609BE81E4475C"/>
    <w:rsid w:val="00050010"/>
    <w:pPr>
      <w:widowControl w:val="0"/>
      <w:jc w:val="both"/>
    </w:pPr>
  </w:style>
  <w:style w:type="paragraph" w:customStyle="1" w:styleId="F83B4CD120CB4095A5CBB96CEE55F49F">
    <w:name w:val="F83B4CD120CB4095A5CBB96CEE55F49F"/>
    <w:rsid w:val="00050010"/>
    <w:pPr>
      <w:widowControl w:val="0"/>
      <w:jc w:val="both"/>
    </w:pPr>
  </w:style>
  <w:style w:type="paragraph" w:customStyle="1" w:styleId="5138D7D84D104BA68EC3D088B26B9188">
    <w:name w:val="5138D7D84D104BA68EC3D088B26B9188"/>
    <w:rsid w:val="0005001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{9627BE96-7CBA-49C2-863C-D4AA2262516D}tf00546271_win32</Template>
  <TotalTime>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2020-09-15T05:26:00Z</dcterms:created>
  <dcterms:modified xsi:type="dcterms:W3CDTF">2020-10-01T06:51:00Z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